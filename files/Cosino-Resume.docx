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03499" w:rsidR="003A7C40" w:rsidP="376623A5" w:rsidRDefault="00C21FEA" w14:paraId="6F926580" w14:textId="75761951">
      <w:pPr>
        <w:pStyle w:val="Title"/>
        <w:tabs>
          <w:tab w:val="left" w:pos="6480"/>
        </w:tabs>
        <w:jc w:val="center"/>
        <w:rPr>
          <w:color w:val="2F5496" w:themeColor="accent1" w:themeShade="BF"/>
        </w:rPr>
      </w:pPr>
      <w:r w:rsidRPr="376623A5">
        <w:rPr>
          <w:color w:val="2F5496" w:themeColor="accent1" w:themeShade="BF"/>
        </w:rPr>
        <w:t>Angel Cosino</w:t>
      </w:r>
    </w:p>
    <w:p w:rsidRPr="00103499" w:rsidR="003A7C40" w:rsidP="00863885" w:rsidRDefault="003A7C40" w14:paraId="5E4CCB65" w14:textId="7002FBA0">
      <w:pPr>
        <w:pStyle w:val="Contact"/>
        <w:tabs>
          <w:tab w:val="left" w:pos="7200"/>
        </w:tabs>
        <w:rPr>
          <w:rFonts w:cs="Calibri (Body)"/>
        </w:rPr>
      </w:pPr>
      <w:r>
        <w:t xml:space="preserve"> </w:t>
      </w:r>
      <w:r w:rsidRPr="000E5F0C">
        <w:t xml:space="preserve"> </w:t>
      </w:r>
      <w:r w:rsidR="00C21FEA">
        <w:t>Jacksonville, FL, 32218</w:t>
      </w:r>
      <w:r w:rsidRPr="000E5F0C">
        <w:t xml:space="preserve"> </w:t>
      </w:r>
      <w:r>
        <w:t>|</w:t>
      </w:r>
      <w:r w:rsidRPr="000E5F0C">
        <w:t xml:space="preserve"> </w:t>
      </w:r>
      <w:r w:rsidR="00C21FEA">
        <w:t>904.752.0466</w:t>
      </w:r>
      <w:r w:rsidRPr="000E5F0C">
        <w:t xml:space="preserve"> </w:t>
      </w:r>
      <w:r>
        <w:t>|</w:t>
      </w:r>
      <w:r w:rsidRPr="000E5F0C">
        <w:t xml:space="preserve"> </w:t>
      </w:r>
      <w:r w:rsidR="00C21FEA">
        <w:t>Angel.cosino5@gmail.com</w:t>
      </w:r>
      <w:r w:rsidRPr="000E5F0C">
        <w:t xml:space="preserve"> </w:t>
      </w:r>
    </w:p>
    <w:p w:rsidRPr="00CD667D" w:rsidR="003A7C40" w:rsidP="376623A5" w:rsidRDefault="00CD667D" w14:paraId="1005532B" w14:textId="1FD7E878">
      <w:pPr>
        <w:pStyle w:val="Heading1"/>
        <w:tabs>
          <w:tab w:val="left" w:pos="7200"/>
        </w:tabs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CD667D">
        <w:rPr>
          <w:rFonts w:ascii="Times New Roman" w:hAnsi="Times New Roman" w:cs="Times New Roman"/>
          <w:color w:val="2F5496" w:themeColor="accent1" w:themeShade="BF"/>
        </w:rPr>
        <w:t>United states marine</w:t>
      </w:r>
      <w:r w:rsidRPr="00CD667D" w:rsidR="003A7C40">
        <w:rPr>
          <w:color w:val="2F5496" w:themeColor="accent1" w:themeShade="BF"/>
        </w:rPr>
        <w:t xml:space="preserve"> </w:t>
      </w:r>
    </w:p>
    <w:p w:rsidR="31609E00" w:rsidP="00663925" w:rsidRDefault="31609E00" w14:paraId="287093B8" w14:textId="2BA829D5">
      <w:pPr>
        <w:pStyle w:val="Heading2"/>
        <w:keepNext w:val="0"/>
        <w:keepLines w:val="0"/>
        <w:tabs>
          <w:tab w:val="left" w:pos="7200"/>
          <w:tab w:val="left" w:pos="7290"/>
          <w:tab w:val="left" w:pos="8100"/>
        </w:tabs>
        <w:ind w:right="1530"/>
        <w:rPr>
          <w:rFonts w:ascii="Times New Roman" w:hAnsi="Times New Roman" w:cs="Times New Roman"/>
        </w:rPr>
      </w:pPr>
      <w:r w:rsidRPr="740D2A78" w:rsidR="31609E00">
        <w:rPr>
          <w:rFonts w:ascii="Times New Roman" w:hAnsi="Times New Roman" w:cs="Times New Roman"/>
        </w:rPr>
        <w:t xml:space="preserve">Logistics Coordinator </w:t>
      </w:r>
      <w:r w:rsidRPr="740D2A78" w:rsidR="34FD8062">
        <w:rPr>
          <w:rFonts w:ascii="Times New Roman" w:hAnsi="Times New Roman" w:cs="Times New Roman"/>
        </w:rPr>
        <w:t xml:space="preserve">| </w:t>
      </w:r>
      <w:r w:rsidRPr="740D2A78" w:rsidR="00D634FC">
        <w:rPr>
          <w:rFonts w:ascii="Times New Roman" w:hAnsi="Times New Roman" w:cs="Times New Roman"/>
        </w:rPr>
        <w:t>Okinawa Japan</w:t>
      </w:r>
      <w:r w:rsidRPr="740D2A78" w:rsidR="31609E00">
        <w:rPr>
          <w:rFonts w:ascii="Times New Roman" w:hAnsi="Times New Roman" w:cs="Times New Roman"/>
        </w:rPr>
        <w:t xml:space="preserve"> </w:t>
      </w:r>
      <w:r w:rsidRPr="740D2A78" w:rsidR="00663925"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740D2A78" w:rsidR="31609E00">
        <w:rPr>
          <w:rFonts w:ascii="Times New Roman" w:hAnsi="Times New Roman" w:cs="Times New Roman"/>
          <w:b w:val="0"/>
          <w:bCs w:val="0"/>
        </w:rPr>
        <w:t>Jun 2018- Apr 2022</w:t>
      </w:r>
    </w:p>
    <w:p w:rsidR="31609E00" w:rsidP="376623A5" w:rsidRDefault="31609E00" w14:paraId="5371F8DB" w14:textId="783FF0EE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 xml:space="preserve">Managing the movement of over 500 </w:t>
      </w:r>
      <w:r w:rsidRPr="376623A5" w:rsidR="368BFFF8">
        <w:rPr>
          <w:rFonts w:ascii="Times New Roman" w:hAnsi="Times New Roman" w:cs="Times New Roman"/>
        </w:rPr>
        <w:t>pieces</w:t>
      </w:r>
      <w:r w:rsidRPr="376623A5">
        <w:rPr>
          <w:rFonts w:ascii="Times New Roman" w:hAnsi="Times New Roman" w:cs="Times New Roman"/>
        </w:rPr>
        <w:t xml:space="preserve"> of light, medium, and heavy trucks.</w:t>
      </w:r>
    </w:p>
    <w:p w:rsidR="31609E00" w:rsidP="376623A5" w:rsidRDefault="31609E00" w14:paraId="726C2FB5" w14:textId="501892CC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>Coordinated/dispatch a total of 2,678,896 miles, 1,005,658 pounds, and 800,000 Gal of fuel all accident free.</w:t>
      </w:r>
    </w:p>
    <w:p w:rsidR="31609E00" w:rsidP="376623A5" w:rsidRDefault="31609E00" w14:paraId="260D5B0B" w14:textId="3D51E854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="Times New Roman" w:hAnsi="Times New Roman" w:cs="Times New Roman"/>
        </w:rPr>
      </w:pPr>
      <w:r w:rsidRPr="740D2A78" w:rsidR="31609E00">
        <w:rPr>
          <w:rFonts w:ascii="Times New Roman" w:hAnsi="Times New Roman" w:cs="Times New Roman"/>
        </w:rPr>
        <w:t>Orchestrate product shipment to meet customers’ demands.</w:t>
      </w:r>
    </w:p>
    <w:p w:rsidR="376623A5" w:rsidP="740D2A78" w:rsidRDefault="376623A5" w14:paraId="7D82BF8F" w14:textId="47DAD26A">
      <w:pPr>
        <w:pStyle w:val="Heading1"/>
        <w:tabs>
          <w:tab w:val="left" w:leader="none" w:pos="7200"/>
        </w:tabs>
        <w:rPr>
          <w:rFonts w:ascii="Times New Roman" w:hAnsi="Times New Roman" w:eastAsia="Times New Roman" w:cs="Times New Roman"/>
          <w:color w:val="2F5496" w:themeColor="accent1" w:themeTint="FF" w:themeShade="BF"/>
        </w:rPr>
      </w:pPr>
      <w:r w:rsidRPr="740D2A78" w:rsidR="0C1595B1">
        <w:rPr>
          <w:rFonts w:ascii="Times New Roman" w:hAnsi="Times New Roman" w:eastAsia="Times New Roman" w:cs="Times New Roman"/>
          <w:color w:val="2F5496" w:themeColor="accent1" w:themeTint="FF" w:themeShade="BF"/>
        </w:rPr>
        <w:t>Transport driver</w:t>
      </w:r>
    </w:p>
    <w:p w:rsidR="376623A5" w:rsidP="740D2A78" w:rsidRDefault="376623A5" w14:paraId="7AF2F908" w14:textId="4699DCA0">
      <w:pPr>
        <w:pStyle w:val="Normal"/>
        <w:tabs>
          <w:tab w:val="left" w:leader="none" w:pos="6610"/>
        </w:tabs>
      </w:pPr>
      <w:r w:rsidRPr="740D2A78" w:rsidR="0C1595B1">
        <w:rPr>
          <w:b w:val="1"/>
          <w:bCs w:val="1"/>
        </w:rPr>
        <w:t>Coca-cola Beverages Florida</w:t>
      </w:r>
      <w:r w:rsidRPr="740D2A78" w:rsidR="47AE4E50">
        <w:rPr>
          <w:b w:val="1"/>
          <w:bCs w:val="1"/>
        </w:rPr>
        <w:t xml:space="preserve"> | Jacksonville, FL</w:t>
      </w:r>
      <w:r>
        <w:tab/>
      </w:r>
      <w:r w:rsidR="0C1595B1">
        <w:rPr/>
        <w:t>12/202</w:t>
      </w:r>
      <w:r w:rsidR="39DEF269">
        <w:rPr/>
        <w:t>2</w:t>
      </w:r>
      <w:r w:rsidR="0C1595B1">
        <w:rPr/>
        <w:t xml:space="preserve"> - 0</w:t>
      </w:r>
      <w:r w:rsidR="678841B9">
        <w:rPr/>
        <w:t>9/</w:t>
      </w:r>
      <w:r w:rsidR="2189E054">
        <w:rPr/>
        <w:t>2</w:t>
      </w:r>
      <w:r w:rsidR="678841B9">
        <w:rPr/>
        <w:t>0</w:t>
      </w:r>
      <w:r w:rsidR="0470BBE8">
        <w:rPr/>
        <w:t>2</w:t>
      </w:r>
      <w:r w:rsidR="678841B9">
        <w:rPr/>
        <w:t>4</w:t>
      </w:r>
    </w:p>
    <w:p w:rsidR="376623A5" w:rsidP="3D16FBC9" w:rsidRDefault="376623A5" w14:paraId="79D0CF53" w14:textId="2567417D">
      <w:pPr>
        <w:pStyle w:val="ListParagraph"/>
        <w:numPr>
          <w:ilvl w:val="0"/>
          <w:numId w:val="3"/>
        </w:numPr>
        <w:tabs>
          <w:tab w:val="left" w:leader="none" w:pos="6610"/>
        </w:tabs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D16FBC9" w:rsidR="48CD3A60">
        <w:rPr>
          <w:rFonts w:ascii="Times New Roman" w:hAnsi="Times New Roman" w:eastAsia="Times New Roman" w:cs="Times New Roman"/>
        </w:rPr>
        <w:t>Transported raw materials and finished products to various warehouses within Jacksonville,</w:t>
      </w:r>
    </w:p>
    <w:p w:rsidR="376623A5" w:rsidP="3D16FBC9" w:rsidRDefault="376623A5" w14:paraId="019EAB07" w14:textId="0773BBAC">
      <w:pPr>
        <w:pStyle w:val="Normal"/>
        <w:tabs>
          <w:tab w:val="left" w:leader="none" w:pos="6610"/>
        </w:tabs>
        <w:jc w:val="both"/>
      </w:pPr>
      <w:r w:rsidRPr="3D16FBC9" w:rsidR="48CD3A60">
        <w:rPr>
          <w:rFonts w:ascii="Times New Roman" w:hAnsi="Times New Roman" w:eastAsia="Times New Roman" w:cs="Times New Roman"/>
        </w:rPr>
        <w:t xml:space="preserve">               achieving a 100% on-time delivery rate and zero accidents.</w:t>
      </w:r>
    </w:p>
    <w:p w:rsidR="376623A5" w:rsidP="3D16FBC9" w:rsidRDefault="376623A5" w14:paraId="1CC87F7D" w14:textId="74159B96">
      <w:pPr>
        <w:pStyle w:val="ListParagraph"/>
        <w:numPr>
          <w:ilvl w:val="0"/>
          <w:numId w:val="4"/>
        </w:numPr>
        <w:tabs>
          <w:tab w:val="left" w:leader="none" w:pos="6610"/>
        </w:tabs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D16FBC9" w:rsidR="48CD3A60">
        <w:rPr>
          <w:rFonts w:ascii="Times New Roman" w:hAnsi="Times New Roman" w:eastAsia="Times New Roman" w:cs="Times New Roman"/>
        </w:rPr>
        <w:t xml:space="preserve"> Conducted thorough pre-and post-trip inspections of tractor-trailers and 53-foot dry van</w:t>
      </w:r>
    </w:p>
    <w:p w:rsidR="376623A5" w:rsidP="3D16FBC9" w:rsidRDefault="376623A5" w14:paraId="722EC4A3" w14:textId="1E940DAB">
      <w:pPr>
        <w:pStyle w:val="Normal"/>
        <w:tabs>
          <w:tab w:val="left" w:leader="none" w:pos="6610"/>
        </w:tabs>
        <w:jc w:val="both"/>
      </w:pPr>
      <w:r w:rsidRPr="3D16FBC9" w:rsidR="48CD3A60">
        <w:rPr>
          <w:rFonts w:ascii="Times New Roman" w:hAnsi="Times New Roman" w:eastAsia="Times New Roman" w:cs="Times New Roman"/>
        </w:rPr>
        <w:t xml:space="preserve">                 trailers, ensuring vehicle safety and compliance.</w:t>
      </w:r>
    </w:p>
    <w:p w:rsidR="376623A5" w:rsidP="3D16FBC9" w:rsidRDefault="376623A5" w14:paraId="240DD7B6" w14:textId="0D4C6239">
      <w:pPr>
        <w:pStyle w:val="ListParagraph"/>
        <w:numPr>
          <w:ilvl w:val="0"/>
          <w:numId w:val="5"/>
        </w:numPr>
        <w:tabs>
          <w:tab w:val="left" w:leader="none" w:pos="6610"/>
        </w:tabs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D16FBC9" w:rsidR="48CD3A60">
        <w:rPr>
          <w:rFonts w:ascii="Times New Roman" w:hAnsi="Times New Roman" w:eastAsia="Times New Roman" w:cs="Times New Roman"/>
        </w:rPr>
        <w:t xml:space="preserve"> Demonstrated </w:t>
      </w:r>
      <w:r w:rsidRPr="3D16FBC9" w:rsidR="48CD3A60">
        <w:rPr>
          <w:rFonts w:ascii="Times New Roman" w:hAnsi="Times New Roman" w:eastAsia="Times New Roman" w:cs="Times New Roman"/>
        </w:rPr>
        <w:t>proficiency</w:t>
      </w:r>
      <w:r w:rsidRPr="3D16FBC9" w:rsidR="48CD3A60">
        <w:rPr>
          <w:rFonts w:ascii="Times New Roman" w:hAnsi="Times New Roman" w:eastAsia="Times New Roman" w:cs="Times New Roman"/>
        </w:rPr>
        <w:t xml:space="preserve"> in operating tractor-trailers and 53-foot dry van </w:t>
      </w:r>
      <w:r w:rsidRPr="3D16FBC9" w:rsidR="4FB341BD">
        <w:rPr>
          <w:rFonts w:ascii="Times New Roman" w:hAnsi="Times New Roman" w:eastAsia="Times New Roman" w:cs="Times New Roman"/>
        </w:rPr>
        <w:t xml:space="preserve">trailers, </w:t>
      </w:r>
      <w:r w:rsidRPr="3D16FBC9" w:rsidR="48CD3A60">
        <w:rPr>
          <w:rFonts w:ascii="Times New Roman" w:hAnsi="Times New Roman" w:eastAsia="Times New Roman" w:cs="Times New Roman"/>
        </w:rPr>
        <w:t>navigating various road conditions efficiently.</w:t>
      </w:r>
    </w:p>
    <w:p w:rsidR="376623A5" w:rsidP="3D16FBC9" w:rsidRDefault="376623A5" w14:paraId="7C1B0D96" w14:textId="59D86BD7">
      <w:pPr>
        <w:pStyle w:val="ListParagraph"/>
        <w:numPr>
          <w:ilvl w:val="0"/>
          <w:numId w:val="5"/>
        </w:numPr>
        <w:tabs>
          <w:tab w:val="left" w:leader="none" w:pos="6610"/>
        </w:tabs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D16FBC9" w:rsidR="48CD3A60">
        <w:rPr>
          <w:rFonts w:ascii="Times New Roman" w:hAnsi="Times New Roman" w:eastAsia="Times New Roman" w:cs="Times New Roman"/>
        </w:rPr>
        <w:t xml:space="preserve"> Maintained </w:t>
      </w:r>
      <w:r w:rsidRPr="3D16FBC9" w:rsidR="48CD3A60">
        <w:rPr>
          <w:rFonts w:ascii="Times New Roman" w:hAnsi="Times New Roman" w:eastAsia="Times New Roman" w:cs="Times New Roman"/>
        </w:rPr>
        <w:t>accurate</w:t>
      </w:r>
      <w:r w:rsidRPr="3D16FBC9" w:rsidR="48CD3A60">
        <w:rPr>
          <w:rFonts w:ascii="Times New Roman" w:hAnsi="Times New Roman" w:eastAsia="Times New Roman" w:cs="Times New Roman"/>
        </w:rPr>
        <w:t xml:space="preserve"> and compliant electronic driver logs for the Department of Transportation (DOT).</w:t>
      </w:r>
    </w:p>
    <w:p w:rsidRPr="000B19F7" w:rsidR="003A7C40" w:rsidP="376623A5" w:rsidRDefault="00C21FEA" w14:paraId="37545FA7" w14:textId="3FA33273">
      <w:pPr>
        <w:pStyle w:val="Heading1"/>
        <w:tabs>
          <w:tab w:val="left" w:pos="7200"/>
        </w:tabs>
        <w:rPr>
          <w:color w:val="2F5496" w:themeColor="accent1" w:themeShade="BF"/>
        </w:rPr>
      </w:pPr>
      <w:r w:rsidRPr="376623A5">
        <w:rPr>
          <w:color w:val="2F5496" w:themeColor="accent1" w:themeShade="BF"/>
        </w:rPr>
        <w:t xml:space="preserve">Security officer </w:t>
      </w:r>
    </w:p>
    <w:p w:rsidRPr="000B19F7" w:rsidR="003A7C40" w:rsidP="376623A5" w:rsidRDefault="00C21FEA" w14:paraId="3AE66B00" w14:textId="633E5382">
      <w:pPr>
        <w:pStyle w:val="Heading3"/>
        <w:tabs>
          <w:tab w:val="left" w:pos="7200"/>
        </w:tabs>
        <w:ind w:right="1080"/>
        <w:rPr>
          <w:rFonts w:ascii="Times New Roman" w:hAnsi="Times New Roman" w:cs="Times New Roman"/>
        </w:rPr>
      </w:pPr>
      <w:r w:rsidRPr="3D16FBC9" w:rsidR="00C21FEA">
        <w:rPr>
          <w:rFonts w:ascii="Times New Roman" w:hAnsi="Times New Roman" w:cs="Times New Roman"/>
          <w:b w:val="1"/>
          <w:bCs w:val="1"/>
        </w:rPr>
        <w:t xml:space="preserve">Allied Security | Jacksonville, </w:t>
      </w:r>
      <w:r w:rsidRPr="3D16FBC9" w:rsidR="00C21FEA">
        <w:rPr>
          <w:rFonts w:ascii="Times New Roman" w:hAnsi="Times New Roman" w:cs="Times New Roman"/>
          <w:b w:val="1"/>
          <w:bCs w:val="1"/>
        </w:rPr>
        <w:t>FL</w:t>
      </w:r>
      <w:r>
        <w:tab/>
      </w:r>
      <w:r w:rsidRPr="3D16FBC9" w:rsidR="00C21FEA">
        <w:rPr>
          <w:rFonts w:ascii="Times New Roman" w:hAnsi="Times New Roman" w:cs="Times New Roman"/>
        </w:rPr>
        <w:t>Nov</w:t>
      </w:r>
      <w:r w:rsidRPr="3D16FBC9" w:rsidR="00C21FEA">
        <w:rPr>
          <w:rFonts w:ascii="Times New Roman" w:hAnsi="Times New Roman" w:cs="Times New Roman"/>
        </w:rPr>
        <w:t xml:space="preserve"> 2024 - Current</w:t>
      </w:r>
    </w:p>
    <w:p w:rsidRPr="000B19F7" w:rsidR="00D51A5F" w:rsidP="376623A5" w:rsidRDefault="00C21FEA" w14:paraId="736B732A" w14:textId="77777777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>Logged daily building inspections and incident reports using Helios software, demonstrating technical accuracy and attention to detail</w:t>
      </w:r>
      <w:r w:rsidRPr="376623A5" w:rsidR="00D51A5F">
        <w:rPr>
          <w:rFonts w:ascii="Times New Roman" w:hAnsi="Times New Roman" w:cs="Times New Roman"/>
        </w:rPr>
        <w:t>.</w:t>
      </w:r>
    </w:p>
    <w:p w:rsidRPr="000B19F7" w:rsidR="00D51A5F" w:rsidP="376623A5" w:rsidRDefault="00D51A5F" w14:paraId="48091DD0" w14:textId="482815B7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>Identified and reported infrastructure issues (e.g., fire hazards, water leaks) to facilities teams.</w:t>
      </w:r>
    </w:p>
    <w:p w:rsidRPr="000B19F7" w:rsidR="003A7C40" w:rsidP="3D16FBC9" w:rsidRDefault="003A7C40" w14:paraId="07AF0504" w14:textId="06CC8EDF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3D16FBC9" w:rsidR="00C21FEA">
        <w:rPr>
          <w:rFonts w:ascii="Times New Roman" w:hAnsi="Times New Roman" w:cs="Times New Roman"/>
        </w:rPr>
        <w:t xml:space="preserve"> </w:t>
      </w:r>
      <w:r w:rsidRPr="3D16FBC9" w:rsidR="00D51A5F">
        <w:rPr>
          <w:rFonts w:ascii="Times New Roman" w:hAnsi="Times New Roman" w:cs="Times New Roman"/>
        </w:rPr>
        <w:t>Communicated clearly with employees, contractors, and visitors, ensuring a safe and professional work environment.</w:t>
      </w:r>
    </w:p>
    <w:p w:rsidRPr="000B19F7" w:rsidR="003A7C40" w:rsidP="376623A5" w:rsidRDefault="00EB0FD7" w14:paraId="7BD16F62" w14:textId="179EE94D">
      <w:pPr>
        <w:pStyle w:val="Heading1"/>
        <w:tabs>
          <w:tab w:val="left" w:pos="7200"/>
        </w:tabs>
      </w:pPr>
      <w:sdt>
        <w:sdtPr>
          <w:rPr>
            <w:rFonts w:ascii="Times New Roman" w:hAnsi="Times New Roman" w:cs="Times New Roman"/>
            <w:sz w:val="20"/>
            <w:szCs w:val="20"/>
          </w:rPr>
          <w:id w:val="1735817217"/>
          <w:placeholder>
            <w:docPart w:val="8515D4668AC149C5AE9A8CBDD9A7DBBB"/>
          </w:placeholder>
          <w:temporary/>
          <w:showingPlcHdr/>
          <w15:appearance w15:val="hidden"/>
        </w:sdtPr>
        <w:sdtEndPr/>
        <w:sdtContent>
          <w:r w:rsidRPr="376623A5" w:rsidR="003A7C40">
            <w:rPr>
              <w:color w:val="2F5496" w:themeColor="accent1" w:themeShade="BF"/>
            </w:rPr>
            <w:t>EDUCATION</w:t>
          </w:r>
        </w:sdtContent>
      </w:sdt>
    </w:p>
    <w:p w:rsidRPr="000B19F7" w:rsidR="000555CC" w:rsidP="376623A5" w:rsidRDefault="00791191" w14:paraId="1FCF4ACA" w14:textId="679EBF79">
      <w:pPr>
        <w:pStyle w:val="Heading2"/>
        <w:keepNext w:val="0"/>
        <w:keepLines w:val="0"/>
        <w:tabs>
          <w:tab w:val="left" w:pos="7200"/>
        </w:tabs>
        <w:ind w:right="270"/>
        <w:rPr>
          <w:rFonts w:ascii="Times New Roman" w:hAnsi="Times New Roman" w:cs="Times New Roman"/>
          <w:b w:val="0"/>
        </w:rPr>
      </w:pPr>
      <w:r w:rsidRPr="376623A5">
        <w:rPr>
          <w:rFonts w:ascii="Times New Roman" w:hAnsi="Times New Roman" w:cs="Times New Roman"/>
        </w:rPr>
        <w:t xml:space="preserve">Frank H Peterson | </w:t>
      </w:r>
      <w:r w:rsidRPr="376623A5" w:rsidR="000555CC">
        <w:rPr>
          <w:rFonts w:ascii="Times New Roman" w:hAnsi="Times New Roman" w:cs="Times New Roman"/>
          <w:b w:val="0"/>
        </w:rPr>
        <w:t xml:space="preserve">High School </w:t>
      </w:r>
      <w:r>
        <w:tab/>
      </w:r>
      <w:r w:rsidRPr="376623A5" w:rsidR="00A012B3">
        <w:rPr>
          <w:rFonts w:ascii="Times New Roman" w:hAnsi="Times New Roman" w:cs="Times New Roman"/>
          <w:b w:val="0"/>
        </w:rPr>
        <w:t xml:space="preserve">Completion: </w:t>
      </w:r>
      <w:r w:rsidRPr="376623A5" w:rsidR="3DEC6610">
        <w:rPr>
          <w:rFonts w:ascii="Times New Roman" w:hAnsi="Times New Roman" w:cs="Times New Roman"/>
          <w:b w:val="0"/>
        </w:rPr>
        <w:t xml:space="preserve">May </w:t>
      </w:r>
      <w:r w:rsidRPr="376623A5" w:rsidR="317B1C3B">
        <w:rPr>
          <w:rFonts w:ascii="Times New Roman" w:hAnsi="Times New Roman" w:cs="Times New Roman"/>
          <w:b w:val="0"/>
        </w:rPr>
        <w:t>2018</w:t>
      </w:r>
    </w:p>
    <w:p w:rsidRPr="000B19F7" w:rsidR="00034AF2" w:rsidP="376623A5" w:rsidRDefault="001E371C" w14:paraId="3DFEB507" w14:textId="5E30D972">
      <w:pPr>
        <w:ind w:right="810"/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  <w:b/>
          <w:bCs/>
        </w:rPr>
        <w:t xml:space="preserve">ACI Learning </w:t>
      </w:r>
      <w:r w:rsidRPr="376623A5" w:rsidR="00AC36D1">
        <w:rPr>
          <w:rFonts w:ascii="Times New Roman" w:hAnsi="Times New Roman" w:cs="Times New Roman"/>
          <w:b/>
          <w:bCs/>
        </w:rPr>
        <w:t>Aca</w:t>
      </w:r>
      <w:r w:rsidRPr="376623A5" w:rsidR="006616C0">
        <w:rPr>
          <w:rFonts w:ascii="Times New Roman" w:hAnsi="Times New Roman" w:cs="Times New Roman"/>
          <w:b/>
          <w:bCs/>
        </w:rPr>
        <w:t xml:space="preserve">demy </w:t>
      </w:r>
      <w:r w:rsidRPr="376623A5" w:rsidR="006D4FCD">
        <w:rPr>
          <w:rFonts w:ascii="Times New Roman" w:hAnsi="Times New Roman" w:cs="Times New Roman"/>
          <w:b/>
          <w:bCs/>
        </w:rPr>
        <w:t xml:space="preserve">| </w:t>
      </w:r>
      <w:r w:rsidRPr="376623A5" w:rsidR="000B4F07">
        <w:rPr>
          <w:rFonts w:ascii="Times New Roman" w:hAnsi="Times New Roman" w:cs="Times New Roman"/>
        </w:rPr>
        <w:t>Information Technology Trainin</w:t>
      </w:r>
      <w:r w:rsidRPr="376623A5" w:rsidR="0A6B48CC">
        <w:rPr>
          <w:rFonts w:ascii="Times New Roman" w:hAnsi="Times New Roman" w:cs="Times New Roman"/>
        </w:rPr>
        <w:t>g</w:t>
      </w:r>
      <w:r>
        <w:tab/>
      </w:r>
      <w:r w:rsidRPr="376623A5" w:rsidR="00F02F47">
        <w:rPr>
          <w:rFonts w:ascii="Times New Roman" w:hAnsi="Times New Roman" w:cs="Times New Roman"/>
        </w:rPr>
        <w:t>Comple</w:t>
      </w:r>
      <w:r w:rsidRPr="376623A5" w:rsidR="007E003D">
        <w:rPr>
          <w:rFonts w:ascii="Times New Roman" w:hAnsi="Times New Roman" w:cs="Times New Roman"/>
        </w:rPr>
        <w:t xml:space="preserve">tion: </w:t>
      </w:r>
      <w:r w:rsidRPr="376623A5" w:rsidR="00D61B14">
        <w:rPr>
          <w:rFonts w:ascii="Times New Roman" w:hAnsi="Times New Roman" w:cs="Times New Roman"/>
        </w:rPr>
        <w:t>Mar 2025</w:t>
      </w:r>
    </w:p>
    <w:p w:rsidRPr="000B19F7" w:rsidR="003A7C40" w:rsidP="6006A521" w:rsidRDefault="003B50E3" w14:paraId="2CAB0162" w14:textId="60A3BFD7">
      <w:pPr>
        <w:pStyle w:val="Heading2"/>
        <w:keepNext w:val="0"/>
        <w:keepLines w:val="0"/>
        <w:tabs>
          <w:tab w:val="left" w:pos="3060"/>
          <w:tab w:val="left" w:pos="7200"/>
        </w:tabs>
        <w:rPr>
          <w:rFonts w:ascii="Times New Roman" w:hAnsi="Times New Roman" w:cs="Times New Roman" w:eastAsiaTheme="minorEastAsia"/>
          <w:szCs w:val="20"/>
        </w:rPr>
      </w:pPr>
      <w:r w:rsidRPr="000B19F7">
        <w:rPr>
          <w:rFonts w:ascii="Times New Roman" w:hAnsi="Times New Roman" w:cs="Times New Roman"/>
          <w:szCs w:val="20"/>
        </w:rPr>
        <w:t>Associate’s degree</w:t>
      </w:r>
      <w:r w:rsidRPr="000B19F7" w:rsidR="003A7C40">
        <w:rPr>
          <w:rFonts w:ascii="Times New Roman" w:hAnsi="Times New Roman" w:cs="Times New Roman"/>
          <w:szCs w:val="20"/>
        </w:rPr>
        <w:t xml:space="preserve"> </w:t>
      </w:r>
      <w:r w:rsidRPr="000B19F7" w:rsidR="007B3253">
        <w:rPr>
          <w:szCs w:val="20"/>
        </w:rPr>
        <w:tab/>
      </w:r>
    </w:p>
    <w:p w:rsidRPr="000B19F7" w:rsidR="003A7C40" w:rsidP="376623A5" w:rsidRDefault="009E47B2" w14:paraId="3760E40B" w14:textId="7193DAC8">
      <w:pPr>
        <w:pStyle w:val="Heading3"/>
        <w:tabs>
          <w:tab w:val="left" w:pos="7200"/>
        </w:tabs>
        <w:ind w:right="180"/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 xml:space="preserve">Florida State College </w:t>
      </w:r>
      <w:r w:rsidRPr="376623A5" w:rsidR="006F309B">
        <w:rPr>
          <w:rFonts w:ascii="Times New Roman" w:hAnsi="Times New Roman" w:cs="Times New Roman"/>
        </w:rPr>
        <w:t xml:space="preserve">at Jacksonville | </w:t>
      </w:r>
      <w:r w:rsidRPr="376623A5" w:rsidR="00BD0537">
        <w:rPr>
          <w:rFonts w:ascii="Times New Roman" w:hAnsi="Times New Roman" w:cs="Times New Roman"/>
        </w:rPr>
        <w:t xml:space="preserve">Computer </w:t>
      </w:r>
      <w:r w:rsidRPr="376623A5" w:rsidR="00E6643B">
        <w:rPr>
          <w:rFonts w:ascii="Times New Roman" w:hAnsi="Times New Roman" w:cs="Times New Roman"/>
        </w:rPr>
        <w:t>Information Technolog</w:t>
      </w:r>
      <w:r w:rsidRPr="376623A5" w:rsidR="00527E7F">
        <w:rPr>
          <w:rFonts w:ascii="Times New Roman" w:hAnsi="Times New Roman" w:cs="Times New Roman"/>
        </w:rPr>
        <w:t>y</w:t>
      </w:r>
      <w:r w:rsidRPr="376623A5" w:rsidR="00947853">
        <w:rPr>
          <w:rFonts w:ascii="Times New Roman" w:hAnsi="Times New Roman" w:cs="Times New Roman"/>
        </w:rPr>
        <w:t xml:space="preserve"> </w:t>
      </w:r>
      <w:r>
        <w:tab/>
      </w:r>
      <w:r w:rsidRPr="376623A5" w:rsidR="00261273">
        <w:rPr>
          <w:rFonts w:ascii="Times New Roman" w:hAnsi="Times New Roman" w:cs="Times New Roman"/>
        </w:rPr>
        <w:t>Comp</w:t>
      </w:r>
      <w:r w:rsidRPr="376623A5" w:rsidR="00C76792">
        <w:rPr>
          <w:rFonts w:ascii="Times New Roman" w:hAnsi="Times New Roman" w:cs="Times New Roman"/>
        </w:rPr>
        <w:t>letion: Summer 2026</w:t>
      </w:r>
    </w:p>
    <w:p w:rsidRPr="000B19F7" w:rsidR="00A147CB" w:rsidP="00863885" w:rsidRDefault="003B50E3" w14:paraId="696B3127" w14:textId="1D0DD74E">
      <w:pPr>
        <w:tabs>
          <w:tab w:val="left" w:pos="7200"/>
        </w:tabs>
        <w:rPr>
          <w:rFonts w:ascii="Times New Roman" w:hAnsi="Times New Roman" w:cs="Times New Roman"/>
          <w:b/>
          <w:bCs/>
          <w:szCs w:val="20"/>
        </w:rPr>
      </w:pPr>
      <w:r w:rsidRPr="000B19F7">
        <w:rPr>
          <w:rFonts w:ascii="Times New Roman" w:hAnsi="Times New Roman" w:cs="Times New Roman"/>
          <w:b/>
          <w:bCs/>
          <w:szCs w:val="20"/>
        </w:rPr>
        <w:t>Bachelor’s degree</w:t>
      </w:r>
    </w:p>
    <w:p w:rsidRPr="000B19F7" w:rsidR="003A7C40" w:rsidP="376623A5" w:rsidRDefault="00455271" w14:paraId="1051EAB1" w14:textId="6D27740E">
      <w:pPr>
        <w:ind w:right="270"/>
        <w:rPr>
          <w:rFonts w:ascii="Times New Roman" w:hAnsi="Times New Roman" w:cs="Times New Roman"/>
        </w:rPr>
      </w:pPr>
      <w:r w:rsidRPr="376623A5">
        <w:rPr>
          <w:rFonts w:ascii="Times New Roman" w:hAnsi="Times New Roman" w:cs="Times New Roman"/>
        </w:rPr>
        <w:t xml:space="preserve">Florida State College at Jacksonville | </w:t>
      </w:r>
      <w:r w:rsidRPr="376623A5" w:rsidR="00ED1DB6">
        <w:rPr>
          <w:rFonts w:ascii="Times New Roman" w:hAnsi="Times New Roman" w:cs="Times New Roman"/>
        </w:rPr>
        <w:t>Information Systems Technology</w:t>
      </w:r>
      <w:r w:rsidRPr="376623A5" w:rsidR="004F423B">
        <w:rPr>
          <w:rFonts w:ascii="Times New Roman" w:hAnsi="Times New Roman" w:cs="Times New Roman"/>
        </w:rPr>
        <w:t xml:space="preserve">                              </w:t>
      </w:r>
      <w:r w:rsidRPr="376623A5" w:rsidR="00ED1DB6">
        <w:rPr>
          <w:rFonts w:ascii="Times New Roman" w:hAnsi="Times New Roman" w:cs="Times New Roman"/>
        </w:rPr>
        <w:t>Expected</w:t>
      </w:r>
      <w:r w:rsidRPr="376623A5" w:rsidR="00863885">
        <w:rPr>
          <w:rFonts w:ascii="Times New Roman" w:hAnsi="Times New Roman" w:cs="Times New Roman"/>
        </w:rPr>
        <w:t xml:space="preserve"> </w:t>
      </w:r>
      <w:r w:rsidRPr="376623A5" w:rsidR="00C76792">
        <w:rPr>
          <w:rFonts w:ascii="Times New Roman" w:hAnsi="Times New Roman" w:cs="Times New Roman"/>
        </w:rPr>
        <w:t>C</w:t>
      </w:r>
      <w:r w:rsidRPr="376623A5" w:rsidR="00ED1DB6">
        <w:rPr>
          <w:rFonts w:ascii="Times New Roman" w:hAnsi="Times New Roman" w:cs="Times New Roman"/>
        </w:rPr>
        <w:t>ompletion</w:t>
      </w:r>
      <w:r w:rsidRPr="376623A5" w:rsidR="00F27BDD">
        <w:rPr>
          <w:rFonts w:ascii="Times New Roman" w:hAnsi="Times New Roman" w:cs="Times New Roman"/>
        </w:rPr>
        <w:t xml:space="preserve">: </w:t>
      </w:r>
      <w:r w:rsidRPr="376623A5" w:rsidR="00E406CB">
        <w:rPr>
          <w:rFonts w:ascii="Times New Roman" w:hAnsi="Times New Roman" w:cs="Times New Roman"/>
        </w:rPr>
        <w:t xml:space="preserve">Fall </w:t>
      </w:r>
      <w:r w:rsidRPr="376623A5" w:rsidR="00FC5D68">
        <w:rPr>
          <w:rFonts w:ascii="Times New Roman" w:hAnsi="Times New Roman" w:cs="Times New Roman"/>
        </w:rPr>
        <w:t>2027</w:t>
      </w:r>
    </w:p>
    <w:p w:rsidRPr="000B19F7" w:rsidR="003A7C40" w:rsidP="00863885" w:rsidRDefault="00EB0FD7" w14:paraId="31A53436" w14:textId="383424E3">
      <w:pPr>
        <w:pStyle w:val="Heading1"/>
        <w:tabs>
          <w:tab w:val="left" w:pos="7200"/>
        </w:tabs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1678415785"/>
          <w:placeholder>
            <w:docPart w:val="1076BCBD5AFD4C8285ED7FF6615F339E"/>
          </w:placeholder>
          <w:temporary/>
          <w:showingPlcHdr/>
          <w15:appearance w15:val="hidden"/>
        </w:sdtPr>
        <w:sdtEndPr/>
        <w:sdtContent>
          <w:r w:rsidRPr="376623A5" w:rsidR="003A7C40">
            <w:rPr>
              <w:rFonts w:ascii="Times New Roman" w:hAnsi="Times New Roman" w:cs="Times New Roman"/>
              <w:color w:val="2F5496" w:themeColor="accent1" w:themeShade="BF"/>
              <w:sz w:val="20"/>
              <w:szCs w:val="20"/>
            </w:rPr>
            <w:t>REFERENCES</w:t>
          </w:r>
        </w:sdtContent>
      </w:sdt>
    </w:p>
    <w:p w:rsidRPr="000B19F7" w:rsidR="003A7C40" w:rsidP="6006A521" w:rsidRDefault="00A90BEB" w14:paraId="29D0C007" w14:textId="4AD5DBDD">
      <w:pPr>
        <w:pStyle w:val="Heading2"/>
        <w:keepNext w:val="0"/>
        <w:keepLines w:val="0"/>
        <w:tabs>
          <w:tab w:val="left" w:pos="7200"/>
        </w:tabs>
        <w:rPr>
          <w:rFonts w:ascii="Times New Roman" w:hAnsi="Times New Roman" w:cs="Times New Roman"/>
          <w:szCs w:val="20"/>
        </w:rPr>
      </w:pPr>
      <w:r w:rsidRPr="000B19F7">
        <w:rPr>
          <w:rFonts w:ascii="Times New Roman" w:hAnsi="Times New Roman" w:cs="Times New Roman"/>
          <w:szCs w:val="20"/>
        </w:rPr>
        <w:t xml:space="preserve">GySgt </w:t>
      </w:r>
      <w:r w:rsidRPr="000B19F7" w:rsidR="00594AE2">
        <w:rPr>
          <w:rFonts w:ascii="Times New Roman" w:hAnsi="Times New Roman" w:cs="Times New Roman"/>
          <w:szCs w:val="20"/>
        </w:rPr>
        <w:t>Jona</w:t>
      </w:r>
      <w:r w:rsidRPr="000B19F7" w:rsidR="00147B3C">
        <w:rPr>
          <w:rFonts w:ascii="Times New Roman" w:hAnsi="Times New Roman" w:cs="Times New Roman"/>
          <w:szCs w:val="20"/>
        </w:rPr>
        <w:t>than Baldwin</w:t>
      </w:r>
    </w:p>
    <w:p w:rsidRPr="000B19F7" w:rsidR="003A7C40" w:rsidP="3D16FBC9" w:rsidRDefault="00B52F17" w14:paraId="4863A02A" w14:textId="2E78F6C5">
      <w:pPr>
        <w:pStyle w:val="Normal"/>
        <w:tabs>
          <w:tab w:val="center" w:pos="5040"/>
          <w:tab w:val="left" w:pos="7200"/>
        </w:tabs>
        <w:spacing w:after="0" w:line="240" w:lineRule="auto"/>
      </w:pPr>
      <w:r w:rsidRPr="3D16FBC9" w:rsidR="00B52F17">
        <w:rPr>
          <w:rFonts w:ascii="Times New Roman" w:hAnsi="Times New Roman" w:cs="Times New Roman"/>
        </w:rPr>
        <w:t xml:space="preserve">United States Marine Corps | </w:t>
      </w:r>
      <w:r w:rsidRPr="3D16FBC9" w:rsidR="00C83434">
        <w:rPr>
          <w:rFonts w:ascii="Times New Roman" w:hAnsi="Times New Roman" w:cs="Times New Roman"/>
        </w:rPr>
        <w:t>(</w:t>
      </w:r>
      <w:r w:rsidRPr="3D16FBC9" w:rsidR="0004617B">
        <w:rPr>
          <w:rFonts w:ascii="Times New Roman" w:hAnsi="Times New Roman" w:cs="Times New Roman"/>
        </w:rPr>
        <w:t>760)-</w:t>
      </w:r>
      <w:r w:rsidRPr="3D16FBC9" w:rsidR="000043A5">
        <w:rPr>
          <w:rFonts w:ascii="Times New Roman" w:hAnsi="Times New Roman" w:cs="Times New Roman"/>
        </w:rPr>
        <w:t>58</w:t>
      </w:r>
      <w:r w:rsidRPr="3D16FBC9" w:rsidR="00A90BEB">
        <w:rPr>
          <w:rFonts w:ascii="Times New Roman" w:hAnsi="Times New Roman" w:cs="Times New Roman"/>
        </w:rPr>
        <w:t>0-9040</w:t>
      </w:r>
      <w:r w:rsidRPr="3D16FBC9" w:rsidR="003A7C40">
        <w:rPr>
          <w:rFonts w:ascii="Times New Roman" w:hAnsi="Times New Roman" w:cs="Times New Roman"/>
        </w:rPr>
        <w:t xml:space="preserve"> </w:t>
      </w:r>
      <w:r w:rsidR="3D16FBC9">
        <w:drawing>
          <wp:anchor distT="0" distB="0" distL="114300" distR="114300" simplePos="0" relativeHeight="251658240" behindDoc="0" locked="0" layoutInCell="1" allowOverlap="1" wp14:anchorId="4E4130A8" wp14:editId="088AC84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28675" cy="828675"/>
            <wp:effectExtent l="9525" t="9525" r="9525" b="9525"/>
            <wp:wrapSquare wrapText="bothSides"/>
            <wp:docPr id="16758435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843532" name=""/>
                    <pic:cNvPicPr/>
                  </pic:nvPicPr>
                  <pic:blipFill>
                    <a:blip xmlns:r="http://schemas.openxmlformats.org/officeDocument/2006/relationships" r:embed="rId17946496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8675" cy="828675"/>
                    </a:xfrm>
                    <a:prstGeom prst="rect">
                      <a:avLst/>
                    </a:prstGeom>
                    <a:ln w="9525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F5BB9" w:rsidR="00B8662E" w:rsidP="00863885" w:rsidRDefault="00B8662E" w14:paraId="31043A02" w14:textId="77777777">
      <w:pPr>
        <w:tabs>
          <w:tab w:val="center" w:pos="5040"/>
          <w:tab w:val="left" w:pos="7200"/>
        </w:tabs>
        <w:rPr>
          <w:rFonts w:ascii="Times New Roman" w:hAnsi="Times New Roman" w:cs="Times New Roman"/>
          <w:szCs w:val="20"/>
        </w:rPr>
      </w:pPr>
    </w:p>
    <w:sectPr w:rsidRPr="00DF5BB9" w:rsidR="00B8662E" w:rsidSect="00B520C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1326" w:rsidP="00CE6F6F" w:rsidRDefault="00C71326" w14:paraId="01FDC1F7" w14:textId="77777777">
      <w:pPr>
        <w:spacing w:after="0" w:line="240" w:lineRule="auto"/>
      </w:pPr>
      <w:r>
        <w:separator/>
      </w:r>
    </w:p>
  </w:endnote>
  <w:endnote w:type="continuationSeparator" w:id="0">
    <w:p w:rsidR="00C71326" w:rsidP="00CE6F6F" w:rsidRDefault="00C71326" w14:paraId="429D97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1326" w:rsidP="00CE6F6F" w:rsidRDefault="00C71326" w14:paraId="5BB92C36" w14:textId="77777777">
      <w:pPr>
        <w:spacing w:after="0" w:line="240" w:lineRule="auto"/>
      </w:pPr>
      <w:r>
        <w:separator/>
      </w:r>
    </w:p>
  </w:footnote>
  <w:footnote w:type="continuationSeparator" w:id="0">
    <w:p w:rsidR="00C71326" w:rsidP="00CE6F6F" w:rsidRDefault="00C71326" w14:paraId="1DED65C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420a9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526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676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041899"/>
    <w:multiLevelType w:val="hybridMultilevel"/>
    <w:tmpl w:val="D8745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2B2711"/>
    <w:multiLevelType w:val="hybridMultilevel"/>
    <w:tmpl w:val="E7A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424687154">
    <w:abstractNumId w:val="0"/>
  </w:num>
  <w:num w:numId="2" w16cid:durableId="115148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2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EA"/>
    <w:rsid w:val="0000077C"/>
    <w:rsid w:val="00000898"/>
    <w:rsid w:val="000043A5"/>
    <w:rsid w:val="00004E92"/>
    <w:rsid w:val="000305BA"/>
    <w:rsid w:val="00034AF2"/>
    <w:rsid w:val="000412B0"/>
    <w:rsid w:val="0004617B"/>
    <w:rsid w:val="00046D21"/>
    <w:rsid w:val="00047237"/>
    <w:rsid w:val="000555CC"/>
    <w:rsid w:val="000576D0"/>
    <w:rsid w:val="0006027E"/>
    <w:rsid w:val="00072590"/>
    <w:rsid w:val="000803DC"/>
    <w:rsid w:val="0009132F"/>
    <w:rsid w:val="00096CD9"/>
    <w:rsid w:val="000A74F2"/>
    <w:rsid w:val="000B19F7"/>
    <w:rsid w:val="000B4F07"/>
    <w:rsid w:val="000C6A40"/>
    <w:rsid w:val="000D54CD"/>
    <w:rsid w:val="000E1FF7"/>
    <w:rsid w:val="000E5F0C"/>
    <w:rsid w:val="000E628B"/>
    <w:rsid w:val="000F688A"/>
    <w:rsid w:val="000F772D"/>
    <w:rsid w:val="00102F66"/>
    <w:rsid w:val="00103499"/>
    <w:rsid w:val="001425F1"/>
    <w:rsid w:val="00147B3C"/>
    <w:rsid w:val="00147BAE"/>
    <w:rsid w:val="001664F9"/>
    <w:rsid w:val="00166771"/>
    <w:rsid w:val="001670EE"/>
    <w:rsid w:val="001751B4"/>
    <w:rsid w:val="001763D9"/>
    <w:rsid w:val="0018378C"/>
    <w:rsid w:val="001916B3"/>
    <w:rsid w:val="00191AF6"/>
    <w:rsid w:val="00191E30"/>
    <w:rsid w:val="001A2B44"/>
    <w:rsid w:val="001A61C0"/>
    <w:rsid w:val="001A7E44"/>
    <w:rsid w:val="001B37EF"/>
    <w:rsid w:val="001D19B9"/>
    <w:rsid w:val="001E21E8"/>
    <w:rsid w:val="001E371C"/>
    <w:rsid w:val="001E4A55"/>
    <w:rsid w:val="001E602C"/>
    <w:rsid w:val="001F6F72"/>
    <w:rsid w:val="00205DEB"/>
    <w:rsid w:val="002118E1"/>
    <w:rsid w:val="00213AF7"/>
    <w:rsid w:val="0021458C"/>
    <w:rsid w:val="00243C85"/>
    <w:rsid w:val="00256D89"/>
    <w:rsid w:val="00261273"/>
    <w:rsid w:val="00267A26"/>
    <w:rsid w:val="0027110F"/>
    <w:rsid w:val="00292A40"/>
    <w:rsid w:val="002A0893"/>
    <w:rsid w:val="002B3EB9"/>
    <w:rsid w:val="002B5526"/>
    <w:rsid w:val="002B6505"/>
    <w:rsid w:val="002B7101"/>
    <w:rsid w:val="002C0436"/>
    <w:rsid w:val="002C3FCF"/>
    <w:rsid w:val="002C7819"/>
    <w:rsid w:val="002D2BD8"/>
    <w:rsid w:val="002E029E"/>
    <w:rsid w:val="002E6755"/>
    <w:rsid w:val="0030134E"/>
    <w:rsid w:val="0030325F"/>
    <w:rsid w:val="003141C1"/>
    <w:rsid w:val="00316457"/>
    <w:rsid w:val="003471AE"/>
    <w:rsid w:val="003561E1"/>
    <w:rsid w:val="0035717B"/>
    <w:rsid w:val="00360EE1"/>
    <w:rsid w:val="00364171"/>
    <w:rsid w:val="00366E81"/>
    <w:rsid w:val="00376D83"/>
    <w:rsid w:val="00395484"/>
    <w:rsid w:val="003A40FB"/>
    <w:rsid w:val="003A5DD5"/>
    <w:rsid w:val="003A7C40"/>
    <w:rsid w:val="003B50E3"/>
    <w:rsid w:val="003C6F33"/>
    <w:rsid w:val="003D2F79"/>
    <w:rsid w:val="003D3949"/>
    <w:rsid w:val="003E24C1"/>
    <w:rsid w:val="003F46C5"/>
    <w:rsid w:val="003F7CC4"/>
    <w:rsid w:val="004068E5"/>
    <w:rsid w:val="0041797E"/>
    <w:rsid w:val="00422B01"/>
    <w:rsid w:val="00433F52"/>
    <w:rsid w:val="00434F38"/>
    <w:rsid w:val="004369ED"/>
    <w:rsid w:val="00436F74"/>
    <w:rsid w:val="004528EC"/>
    <w:rsid w:val="004538A7"/>
    <w:rsid w:val="00455271"/>
    <w:rsid w:val="00474641"/>
    <w:rsid w:val="00475369"/>
    <w:rsid w:val="00484AA7"/>
    <w:rsid w:val="00487F1D"/>
    <w:rsid w:val="00492385"/>
    <w:rsid w:val="004A4168"/>
    <w:rsid w:val="004B304A"/>
    <w:rsid w:val="004C3C26"/>
    <w:rsid w:val="004C4C0E"/>
    <w:rsid w:val="004C59B8"/>
    <w:rsid w:val="004E4B08"/>
    <w:rsid w:val="004F2D41"/>
    <w:rsid w:val="004F2FF0"/>
    <w:rsid w:val="004F423B"/>
    <w:rsid w:val="004F73CC"/>
    <w:rsid w:val="00510AED"/>
    <w:rsid w:val="00520E06"/>
    <w:rsid w:val="005253E3"/>
    <w:rsid w:val="00527D55"/>
    <w:rsid w:val="00527E7F"/>
    <w:rsid w:val="00530CE5"/>
    <w:rsid w:val="005347B6"/>
    <w:rsid w:val="00541537"/>
    <w:rsid w:val="0054456D"/>
    <w:rsid w:val="00557653"/>
    <w:rsid w:val="005616E7"/>
    <w:rsid w:val="00565117"/>
    <w:rsid w:val="00570F02"/>
    <w:rsid w:val="00590C8C"/>
    <w:rsid w:val="00593761"/>
    <w:rsid w:val="00594AE2"/>
    <w:rsid w:val="00596FCF"/>
    <w:rsid w:val="005A1468"/>
    <w:rsid w:val="005A4222"/>
    <w:rsid w:val="005A4FFB"/>
    <w:rsid w:val="005B4219"/>
    <w:rsid w:val="005C42FE"/>
    <w:rsid w:val="005D34BA"/>
    <w:rsid w:val="005D6666"/>
    <w:rsid w:val="005E24B8"/>
    <w:rsid w:val="005E5ACA"/>
    <w:rsid w:val="005F60DF"/>
    <w:rsid w:val="005F68BD"/>
    <w:rsid w:val="00601DB4"/>
    <w:rsid w:val="0060383E"/>
    <w:rsid w:val="006167F2"/>
    <w:rsid w:val="006168AE"/>
    <w:rsid w:val="0061718A"/>
    <w:rsid w:val="00621860"/>
    <w:rsid w:val="00640B95"/>
    <w:rsid w:val="00654DF2"/>
    <w:rsid w:val="006616C0"/>
    <w:rsid w:val="006636DE"/>
    <w:rsid w:val="00663925"/>
    <w:rsid w:val="00665C41"/>
    <w:rsid w:val="00675DE5"/>
    <w:rsid w:val="00684103"/>
    <w:rsid w:val="006848E3"/>
    <w:rsid w:val="00686AF4"/>
    <w:rsid w:val="0069504D"/>
    <w:rsid w:val="0069542F"/>
    <w:rsid w:val="00696446"/>
    <w:rsid w:val="006A5D9A"/>
    <w:rsid w:val="006A62A0"/>
    <w:rsid w:val="006A69DE"/>
    <w:rsid w:val="006B1C42"/>
    <w:rsid w:val="006B3401"/>
    <w:rsid w:val="006B48F5"/>
    <w:rsid w:val="006C4B5E"/>
    <w:rsid w:val="006C6E3E"/>
    <w:rsid w:val="006D4FCD"/>
    <w:rsid w:val="006D64DC"/>
    <w:rsid w:val="006E6CA4"/>
    <w:rsid w:val="006F309B"/>
    <w:rsid w:val="007034FF"/>
    <w:rsid w:val="00703713"/>
    <w:rsid w:val="00703F27"/>
    <w:rsid w:val="007065AF"/>
    <w:rsid w:val="00710C03"/>
    <w:rsid w:val="00712FD8"/>
    <w:rsid w:val="00713932"/>
    <w:rsid w:val="00724622"/>
    <w:rsid w:val="007259D4"/>
    <w:rsid w:val="007400CE"/>
    <w:rsid w:val="00753A11"/>
    <w:rsid w:val="007547DE"/>
    <w:rsid w:val="007564D3"/>
    <w:rsid w:val="0077318A"/>
    <w:rsid w:val="007823C6"/>
    <w:rsid w:val="00791191"/>
    <w:rsid w:val="007A7E87"/>
    <w:rsid w:val="007B1695"/>
    <w:rsid w:val="007B3253"/>
    <w:rsid w:val="007C4C75"/>
    <w:rsid w:val="007D2A60"/>
    <w:rsid w:val="007D6253"/>
    <w:rsid w:val="007E003D"/>
    <w:rsid w:val="007E2837"/>
    <w:rsid w:val="00802339"/>
    <w:rsid w:val="00802B08"/>
    <w:rsid w:val="0080689D"/>
    <w:rsid w:val="0081066F"/>
    <w:rsid w:val="00813A13"/>
    <w:rsid w:val="00813D8A"/>
    <w:rsid w:val="0082628B"/>
    <w:rsid w:val="00826616"/>
    <w:rsid w:val="00837DC0"/>
    <w:rsid w:val="008517B9"/>
    <w:rsid w:val="00863885"/>
    <w:rsid w:val="00863BA4"/>
    <w:rsid w:val="00863D82"/>
    <w:rsid w:val="008815FF"/>
    <w:rsid w:val="008B0788"/>
    <w:rsid w:val="008B7E04"/>
    <w:rsid w:val="008C1DEA"/>
    <w:rsid w:val="008C64EE"/>
    <w:rsid w:val="008E288B"/>
    <w:rsid w:val="008E3310"/>
    <w:rsid w:val="008F35AA"/>
    <w:rsid w:val="008F3889"/>
    <w:rsid w:val="008F6964"/>
    <w:rsid w:val="00901B7C"/>
    <w:rsid w:val="00907521"/>
    <w:rsid w:val="0091048F"/>
    <w:rsid w:val="00921415"/>
    <w:rsid w:val="009369F4"/>
    <w:rsid w:val="009377D8"/>
    <w:rsid w:val="00937B05"/>
    <w:rsid w:val="00941F46"/>
    <w:rsid w:val="00943774"/>
    <w:rsid w:val="00947853"/>
    <w:rsid w:val="009649FD"/>
    <w:rsid w:val="00973DBD"/>
    <w:rsid w:val="00982753"/>
    <w:rsid w:val="00987746"/>
    <w:rsid w:val="009901A4"/>
    <w:rsid w:val="00991B2B"/>
    <w:rsid w:val="00993AF6"/>
    <w:rsid w:val="009958DB"/>
    <w:rsid w:val="009A77B7"/>
    <w:rsid w:val="009B129D"/>
    <w:rsid w:val="009B429D"/>
    <w:rsid w:val="009B5475"/>
    <w:rsid w:val="009C6DF4"/>
    <w:rsid w:val="009D24D8"/>
    <w:rsid w:val="009D6A61"/>
    <w:rsid w:val="009E0E86"/>
    <w:rsid w:val="009E47B2"/>
    <w:rsid w:val="009F0F86"/>
    <w:rsid w:val="009F7521"/>
    <w:rsid w:val="00A006E5"/>
    <w:rsid w:val="00A012B3"/>
    <w:rsid w:val="00A032A2"/>
    <w:rsid w:val="00A13526"/>
    <w:rsid w:val="00A147CB"/>
    <w:rsid w:val="00A43D4C"/>
    <w:rsid w:val="00A51153"/>
    <w:rsid w:val="00A60E54"/>
    <w:rsid w:val="00A640CB"/>
    <w:rsid w:val="00A66DD1"/>
    <w:rsid w:val="00A77C03"/>
    <w:rsid w:val="00A84968"/>
    <w:rsid w:val="00A872FF"/>
    <w:rsid w:val="00A904C0"/>
    <w:rsid w:val="00A90BEB"/>
    <w:rsid w:val="00A90D45"/>
    <w:rsid w:val="00A913E9"/>
    <w:rsid w:val="00A9292B"/>
    <w:rsid w:val="00A92AF8"/>
    <w:rsid w:val="00AC36D1"/>
    <w:rsid w:val="00AC7FFA"/>
    <w:rsid w:val="00AD7273"/>
    <w:rsid w:val="00AE439E"/>
    <w:rsid w:val="00AE459F"/>
    <w:rsid w:val="00B0163F"/>
    <w:rsid w:val="00B10D02"/>
    <w:rsid w:val="00B22086"/>
    <w:rsid w:val="00B30421"/>
    <w:rsid w:val="00B3571F"/>
    <w:rsid w:val="00B3792F"/>
    <w:rsid w:val="00B520C6"/>
    <w:rsid w:val="00B52F17"/>
    <w:rsid w:val="00B63941"/>
    <w:rsid w:val="00B6693B"/>
    <w:rsid w:val="00B712AA"/>
    <w:rsid w:val="00B80135"/>
    <w:rsid w:val="00B8662E"/>
    <w:rsid w:val="00B96D8D"/>
    <w:rsid w:val="00BA0354"/>
    <w:rsid w:val="00BA4A85"/>
    <w:rsid w:val="00BA6905"/>
    <w:rsid w:val="00BA7812"/>
    <w:rsid w:val="00BB12B1"/>
    <w:rsid w:val="00BC7ABE"/>
    <w:rsid w:val="00BD00B6"/>
    <w:rsid w:val="00BD0537"/>
    <w:rsid w:val="00BF0CF3"/>
    <w:rsid w:val="00C0050E"/>
    <w:rsid w:val="00C21FEA"/>
    <w:rsid w:val="00C31554"/>
    <w:rsid w:val="00C413AE"/>
    <w:rsid w:val="00C506E0"/>
    <w:rsid w:val="00C50719"/>
    <w:rsid w:val="00C55C71"/>
    <w:rsid w:val="00C71326"/>
    <w:rsid w:val="00C73D29"/>
    <w:rsid w:val="00C76792"/>
    <w:rsid w:val="00C83434"/>
    <w:rsid w:val="00C83BA0"/>
    <w:rsid w:val="00C86555"/>
    <w:rsid w:val="00C8719E"/>
    <w:rsid w:val="00CA3E1E"/>
    <w:rsid w:val="00CA686D"/>
    <w:rsid w:val="00CA6D54"/>
    <w:rsid w:val="00CD183B"/>
    <w:rsid w:val="00CD667D"/>
    <w:rsid w:val="00CD6F3F"/>
    <w:rsid w:val="00CD88D7"/>
    <w:rsid w:val="00CE6F6F"/>
    <w:rsid w:val="00CF543E"/>
    <w:rsid w:val="00D02C16"/>
    <w:rsid w:val="00D20AB1"/>
    <w:rsid w:val="00D27098"/>
    <w:rsid w:val="00D307EF"/>
    <w:rsid w:val="00D455EF"/>
    <w:rsid w:val="00D51A5F"/>
    <w:rsid w:val="00D5716E"/>
    <w:rsid w:val="00D61B14"/>
    <w:rsid w:val="00D634FC"/>
    <w:rsid w:val="00D74BEC"/>
    <w:rsid w:val="00D74D2C"/>
    <w:rsid w:val="00D7797B"/>
    <w:rsid w:val="00D80E89"/>
    <w:rsid w:val="00D84DA2"/>
    <w:rsid w:val="00D90D02"/>
    <w:rsid w:val="00D93FD7"/>
    <w:rsid w:val="00D96979"/>
    <w:rsid w:val="00D969AF"/>
    <w:rsid w:val="00D96C74"/>
    <w:rsid w:val="00DA0E61"/>
    <w:rsid w:val="00DA4903"/>
    <w:rsid w:val="00DB2405"/>
    <w:rsid w:val="00DC2407"/>
    <w:rsid w:val="00DC571F"/>
    <w:rsid w:val="00DE48A4"/>
    <w:rsid w:val="00DE68C1"/>
    <w:rsid w:val="00DE7FFE"/>
    <w:rsid w:val="00DF3189"/>
    <w:rsid w:val="00DF5BB9"/>
    <w:rsid w:val="00DF69E1"/>
    <w:rsid w:val="00E021A4"/>
    <w:rsid w:val="00E0522A"/>
    <w:rsid w:val="00E10F93"/>
    <w:rsid w:val="00E11CDF"/>
    <w:rsid w:val="00E2719E"/>
    <w:rsid w:val="00E301DF"/>
    <w:rsid w:val="00E406CB"/>
    <w:rsid w:val="00E413B3"/>
    <w:rsid w:val="00E577E7"/>
    <w:rsid w:val="00E638F0"/>
    <w:rsid w:val="00E6398F"/>
    <w:rsid w:val="00E6643B"/>
    <w:rsid w:val="00E667C7"/>
    <w:rsid w:val="00E66D4F"/>
    <w:rsid w:val="00E91D89"/>
    <w:rsid w:val="00E95924"/>
    <w:rsid w:val="00E966AA"/>
    <w:rsid w:val="00EA04A6"/>
    <w:rsid w:val="00EA2287"/>
    <w:rsid w:val="00EB0FD7"/>
    <w:rsid w:val="00ED1DB6"/>
    <w:rsid w:val="00EE07AF"/>
    <w:rsid w:val="00EE536C"/>
    <w:rsid w:val="00EE5A2B"/>
    <w:rsid w:val="00EF0F94"/>
    <w:rsid w:val="00F02BD2"/>
    <w:rsid w:val="00F02F47"/>
    <w:rsid w:val="00F05984"/>
    <w:rsid w:val="00F068E4"/>
    <w:rsid w:val="00F12D83"/>
    <w:rsid w:val="00F16CF4"/>
    <w:rsid w:val="00F259DA"/>
    <w:rsid w:val="00F27487"/>
    <w:rsid w:val="00F27BDD"/>
    <w:rsid w:val="00F35F59"/>
    <w:rsid w:val="00F42627"/>
    <w:rsid w:val="00F55331"/>
    <w:rsid w:val="00F570B1"/>
    <w:rsid w:val="00F60F9F"/>
    <w:rsid w:val="00F65859"/>
    <w:rsid w:val="00F717FF"/>
    <w:rsid w:val="00F77BA7"/>
    <w:rsid w:val="00F8023F"/>
    <w:rsid w:val="00F807CB"/>
    <w:rsid w:val="00F85EC3"/>
    <w:rsid w:val="00F94785"/>
    <w:rsid w:val="00FA5E51"/>
    <w:rsid w:val="00FC5D68"/>
    <w:rsid w:val="00FE15CB"/>
    <w:rsid w:val="00FE4F38"/>
    <w:rsid w:val="01CCB987"/>
    <w:rsid w:val="02BA8984"/>
    <w:rsid w:val="0470BBE8"/>
    <w:rsid w:val="0547C525"/>
    <w:rsid w:val="057D3C4A"/>
    <w:rsid w:val="074BAD44"/>
    <w:rsid w:val="07DCF223"/>
    <w:rsid w:val="080C43AB"/>
    <w:rsid w:val="0816DB45"/>
    <w:rsid w:val="09139BA1"/>
    <w:rsid w:val="0A6B48CC"/>
    <w:rsid w:val="0AF1367E"/>
    <w:rsid w:val="0BA154B6"/>
    <w:rsid w:val="0C1595B1"/>
    <w:rsid w:val="0E257462"/>
    <w:rsid w:val="0E31E0AF"/>
    <w:rsid w:val="0FB15B05"/>
    <w:rsid w:val="108A11FA"/>
    <w:rsid w:val="115C96F6"/>
    <w:rsid w:val="11AC9EC5"/>
    <w:rsid w:val="144251E7"/>
    <w:rsid w:val="15CF1828"/>
    <w:rsid w:val="1694D089"/>
    <w:rsid w:val="1791390B"/>
    <w:rsid w:val="17AA31E0"/>
    <w:rsid w:val="17F42010"/>
    <w:rsid w:val="1915283D"/>
    <w:rsid w:val="1A3FBA9F"/>
    <w:rsid w:val="1A715757"/>
    <w:rsid w:val="1B8CE765"/>
    <w:rsid w:val="1C27C28C"/>
    <w:rsid w:val="1C490D2F"/>
    <w:rsid w:val="1EAFE47B"/>
    <w:rsid w:val="1F08FE1B"/>
    <w:rsid w:val="1FC8A7E8"/>
    <w:rsid w:val="2076163F"/>
    <w:rsid w:val="20956589"/>
    <w:rsid w:val="2189E054"/>
    <w:rsid w:val="248CB9C0"/>
    <w:rsid w:val="24983585"/>
    <w:rsid w:val="251670A7"/>
    <w:rsid w:val="26C7E858"/>
    <w:rsid w:val="275B0AE3"/>
    <w:rsid w:val="2967E007"/>
    <w:rsid w:val="2A72B2CD"/>
    <w:rsid w:val="2CF77B86"/>
    <w:rsid w:val="2D67DB87"/>
    <w:rsid w:val="2E9EEA28"/>
    <w:rsid w:val="309CEBE0"/>
    <w:rsid w:val="311209E0"/>
    <w:rsid w:val="31609E00"/>
    <w:rsid w:val="317B1C3B"/>
    <w:rsid w:val="31AAA4AE"/>
    <w:rsid w:val="31BB6EF4"/>
    <w:rsid w:val="33B8FE0A"/>
    <w:rsid w:val="34BD79A8"/>
    <w:rsid w:val="34FD8062"/>
    <w:rsid w:val="352FC2F2"/>
    <w:rsid w:val="368BFFF8"/>
    <w:rsid w:val="37121231"/>
    <w:rsid w:val="376623A5"/>
    <w:rsid w:val="38F39F3F"/>
    <w:rsid w:val="3967E37D"/>
    <w:rsid w:val="39B88E89"/>
    <w:rsid w:val="39DEF269"/>
    <w:rsid w:val="3CFFB8E3"/>
    <w:rsid w:val="3D16FBC9"/>
    <w:rsid w:val="3DEC6610"/>
    <w:rsid w:val="429F1B86"/>
    <w:rsid w:val="437BCDC9"/>
    <w:rsid w:val="4515528A"/>
    <w:rsid w:val="4656039E"/>
    <w:rsid w:val="46D5152F"/>
    <w:rsid w:val="47A7E034"/>
    <w:rsid w:val="47AE4E50"/>
    <w:rsid w:val="485D0635"/>
    <w:rsid w:val="48CD3A60"/>
    <w:rsid w:val="495FFEE9"/>
    <w:rsid w:val="4A04A5B0"/>
    <w:rsid w:val="4BA38540"/>
    <w:rsid w:val="4CD21BF9"/>
    <w:rsid w:val="4D0CE102"/>
    <w:rsid w:val="4DFB47EE"/>
    <w:rsid w:val="4EAE80E9"/>
    <w:rsid w:val="4F2EC7E1"/>
    <w:rsid w:val="4F54FC84"/>
    <w:rsid w:val="4FB341BD"/>
    <w:rsid w:val="4FBC97DC"/>
    <w:rsid w:val="4FC32957"/>
    <w:rsid w:val="50D175FA"/>
    <w:rsid w:val="512429CA"/>
    <w:rsid w:val="512D97D2"/>
    <w:rsid w:val="51A24ABD"/>
    <w:rsid w:val="5218DDCD"/>
    <w:rsid w:val="528839B0"/>
    <w:rsid w:val="5331C2C5"/>
    <w:rsid w:val="539186DF"/>
    <w:rsid w:val="53B92724"/>
    <w:rsid w:val="53ECBBE7"/>
    <w:rsid w:val="5438C63F"/>
    <w:rsid w:val="552DBF4B"/>
    <w:rsid w:val="55F96590"/>
    <w:rsid w:val="575E251D"/>
    <w:rsid w:val="59E95E81"/>
    <w:rsid w:val="5BE119DC"/>
    <w:rsid w:val="5F964E78"/>
    <w:rsid w:val="5FC6E10F"/>
    <w:rsid w:val="6006A521"/>
    <w:rsid w:val="600F6067"/>
    <w:rsid w:val="6180A704"/>
    <w:rsid w:val="61D7F011"/>
    <w:rsid w:val="64CEF229"/>
    <w:rsid w:val="6581EE80"/>
    <w:rsid w:val="65D1D570"/>
    <w:rsid w:val="66E3B08C"/>
    <w:rsid w:val="678841B9"/>
    <w:rsid w:val="67B3724A"/>
    <w:rsid w:val="6836A196"/>
    <w:rsid w:val="68FFAA88"/>
    <w:rsid w:val="69DA6CEB"/>
    <w:rsid w:val="6AA19C06"/>
    <w:rsid w:val="6B5CF35E"/>
    <w:rsid w:val="6C2A90CC"/>
    <w:rsid w:val="6CFF01C7"/>
    <w:rsid w:val="6D371D22"/>
    <w:rsid w:val="6D824B14"/>
    <w:rsid w:val="6F66DB2F"/>
    <w:rsid w:val="7050A806"/>
    <w:rsid w:val="7080868A"/>
    <w:rsid w:val="7328901E"/>
    <w:rsid w:val="740D2A78"/>
    <w:rsid w:val="74C4E570"/>
    <w:rsid w:val="752ECD7A"/>
    <w:rsid w:val="75814697"/>
    <w:rsid w:val="7608822D"/>
    <w:rsid w:val="761E2CC0"/>
    <w:rsid w:val="78A69054"/>
    <w:rsid w:val="78CA61D1"/>
    <w:rsid w:val="79F08573"/>
    <w:rsid w:val="7B3A1826"/>
    <w:rsid w:val="7BCB60C1"/>
    <w:rsid w:val="7CC95E0E"/>
    <w:rsid w:val="7EECD235"/>
    <w:rsid w:val="7F6BA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6379"/>
  <w15:chartTrackingRefBased/>
  <w15:docId w15:val="{FBC49DEC-08A9-438F-A376-D14F7F76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cs="Times New Roman (Headings CS)" w:asciiTheme="majorHAnsi" w:hAnsiTheme="majorHAnsi" w:eastAsiaTheme="majorEastAsia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styleId="TitleChar" w:customStyle="1">
    <w:name w:val="Title Char"/>
    <w:basedOn w:val="DefaultParagraphFont"/>
    <w:link w:val="Title"/>
    <w:uiPriority w:val="1"/>
    <w:rsid w:val="003A7C40"/>
    <w:rPr>
      <w:rFonts w:cs="Times New Roman (Headings CS)" w:asciiTheme="majorHAnsi" w:hAnsiTheme="majorHAnsi" w:eastAsiaTheme="majorEastAsia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3A7C40"/>
    <w:rPr>
      <w:rFonts w:asciiTheme="majorHAnsi" w:hAnsiTheme="majorHAnsi" w:eastAsiaTheme="minorEastAsia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styleId="DateChar" w:customStyle="1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Space" w:customStyle="1">
    <w:name w:val="Table Space"/>
    <w:basedOn w:val="Normal"/>
    <w:semiHidden/>
    <w:qFormat/>
    <w:rsid w:val="00103499"/>
    <w:rPr>
      <w:sz w:val="10"/>
    </w:rPr>
  </w:style>
  <w:style w:type="paragraph" w:styleId="Contact" w:customStyle="1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C2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.png" Id="rId179464968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15D4668AC149C5AE9A8CBDD9A7D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055A-2F60-4750-9B85-A3B51BE78F1F}"/>
      </w:docPartPr>
      <w:docPartBody>
        <w:p w:rsidR="00E6398F" w:rsidRDefault="00E6398F">
          <w:pPr>
            <w:pStyle w:val="8515D4668AC149C5AE9A8CBDD9A7DBBB"/>
          </w:pPr>
          <w:r w:rsidRPr="004C4C0E">
            <w:t>EDUCATION</w:t>
          </w:r>
        </w:p>
      </w:docPartBody>
    </w:docPart>
    <w:docPart>
      <w:docPartPr>
        <w:name w:val="1076BCBD5AFD4C8285ED7FF6615F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18C7-D46E-4341-8B0A-4AC502C9B562}"/>
      </w:docPartPr>
      <w:docPartBody>
        <w:p w:rsidR="00E6398F" w:rsidRDefault="00E6398F">
          <w:pPr>
            <w:pStyle w:val="1076BCBD5AFD4C8285ED7FF6615F339E"/>
          </w:pPr>
          <w:r w:rsidRPr="004C4C0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8F"/>
    <w:rsid w:val="002233D1"/>
    <w:rsid w:val="0041797E"/>
    <w:rsid w:val="0069602F"/>
    <w:rsid w:val="006E6CA4"/>
    <w:rsid w:val="007259D4"/>
    <w:rsid w:val="00887AA2"/>
    <w:rsid w:val="00901B7C"/>
    <w:rsid w:val="009377D8"/>
    <w:rsid w:val="00A84A8F"/>
    <w:rsid w:val="00E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D64AF0D4624694AC211AFDB59C91A1">
    <w:name w:val="7AD64AF0D4624694AC211AFDB59C91A1"/>
  </w:style>
  <w:style w:type="paragraph" w:customStyle="1" w:styleId="8515D4668AC149C5AE9A8CBDD9A7DBBB">
    <w:name w:val="8515D4668AC149C5AE9A8CBDD9A7DBBB"/>
  </w:style>
  <w:style w:type="paragraph" w:customStyle="1" w:styleId="1076BCBD5AFD4C8285ED7FF6615F339E">
    <w:name w:val="1076BCBD5AFD4C8285ED7FF6615F3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ATS basic HR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Cosino</dc:creator>
  <keywords/>
  <dc:description/>
  <lastModifiedBy>Cosino, Angel</lastModifiedBy>
  <revision>142</revision>
  <dcterms:created xsi:type="dcterms:W3CDTF">2025-07-23T20:05:00.0000000Z</dcterms:created>
  <dcterms:modified xsi:type="dcterms:W3CDTF">2025-09-25T21:29:56.9871547Z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